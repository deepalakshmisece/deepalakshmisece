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  <w:lang w:val="en-US"/>
        </w:rPr>
        <w:t xml:space="preserve">           </w:t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ASSIGNMENT 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</w:rPr>
        <w:t xml:space="preserve">  MAHENDRA ENGINEERING COLLEGE FOR WOMEN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NAME:S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DEEPALAKSMI </w:t>
      </w:r>
      <w:bookmarkStart w:id="0" w:name="_GoBack"/>
      <w:bookmarkEnd w:id="0"/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ECE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 611419106020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lang w:eastAsia="en-IN"/>
        </w:rPr>
        <w:drawing>
          <wp:inline distL="0" distT="0" distB="0" distR="0">
            <wp:extent cx="5194169" cy="2064469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lang w:eastAsia="en-IN"/>
        </w:rPr>
        <w:drawing>
          <wp:inline distL="0" distT="0" distB="0" distR="0">
            <wp:extent cx="5429839" cy="1731913"/>
            <wp:effectExtent l="0" t="0" r="0" b="0"/>
            <wp:docPr id="1028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sectPr>
      <w:pgSz w:w="12240" w:h="15840" w:orient="portrait"/>
      <w:pgMar w:top="720" w:right="720" w:bottom="720" w:left="720" w:header="720" w:footer="720" w:gutter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7</TotalTime>
  <Words>44</Words>
  <Pages>2</Pages>
  <Characters>341</Characters>
  <Application>WPS Office</Application>
  <Paragraphs>29</Paragraphs>
  <CharactersWithSpaces>461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2022-09-25T16:25:00Z</dcterms:created>
  <dc:creator>jaya mani</dc:creator>
  <lastModifiedBy>RMX2193</lastModifiedBy>
  <dcterms:modified xsi:type="dcterms:W3CDTF">2022-09-26T12:28:43Z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a78d2288423d4492a47309fe4d805972</vt:lpwstr>
  </property>
</Properties>
</file>